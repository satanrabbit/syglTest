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63" w:rsidRDefault="00E23163" w:rsidP="00FB4B51">
      <w:pPr>
        <w:ind w:firstLineChars="445" w:firstLine="31680"/>
        <w:rPr>
          <w:rFonts w:ascii="Cambria" w:hAnsi="Cambria"/>
          <w:b/>
          <w:sz w:val="44"/>
          <w:szCs w:val="44"/>
        </w:rPr>
      </w:pPr>
      <w:r w:rsidRPr="002B1E8F">
        <w:rPr>
          <w:rFonts w:ascii="Cambria" w:hAnsi="Cambria"/>
          <w:b/>
          <w:sz w:val="44"/>
          <w:szCs w:val="44"/>
        </w:rPr>
        <w:t>Git Skeleton User Guide</w:t>
      </w:r>
    </w:p>
    <w:p w:rsidR="00E23163" w:rsidRPr="002B1E8F" w:rsidRDefault="00E23163" w:rsidP="00FB4B51">
      <w:pPr>
        <w:ind w:firstLineChars="445" w:firstLine="31680"/>
        <w:rPr>
          <w:rFonts w:ascii="Cambria" w:hAnsi="Cambria"/>
          <w:b/>
          <w:sz w:val="44"/>
          <w:szCs w:val="44"/>
        </w:rPr>
      </w:pPr>
    </w:p>
    <w:p w:rsidR="00E23163" w:rsidRPr="00DE4779" w:rsidRDefault="00E23163" w:rsidP="00D13E6D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DE4779">
        <w:rPr>
          <w:rFonts w:ascii="Cambria" w:hAnsi="Cambria"/>
          <w:sz w:val="32"/>
          <w:szCs w:val="32"/>
        </w:rPr>
        <w:t>git</w:t>
      </w:r>
      <w:r w:rsidRPr="00DE4779">
        <w:rPr>
          <w:rFonts w:ascii="Cambria" w:hint="eastAsia"/>
          <w:sz w:val="32"/>
          <w:szCs w:val="32"/>
        </w:rPr>
        <w:t>是什么？</w:t>
      </w:r>
    </w:p>
    <w:p w:rsidR="00E23163" w:rsidRPr="00195E16" w:rsidRDefault="00E23163" w:rsidP="000A6617">
      <w:pPr>
        <w:ind w:left="420"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是由</w:t>
      </w:r>
      <w:r w:rsidRPr="000A6617">
        <w:rPr>
          <w:sz w:val="28"/>
          <w:szCs w:val="28"/>
        </w:rPr>
        <w:t>Linus Torvalds</w:t>
      </w:r>
      <w:r>
        <w:rPr>
          <w:rFonts w:hint="eastAsia"/>
          <w:sz w:val="28"/>
          <w:szCs w:val="28"/>
        </w:rPr>
        <w:t>最先创建开发的代码管理工具。它具有速度快，开源，分布式管理的特点。不同于其他的代码管理工具（如</w:t>
      </w:r>
      <w:r>
        <w:rPr>
          <w:sz w:val="28"/>
          <w:szCs w:val="28"/>
        </w:rPr>
        <w:t>SVN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ClearCase</w:t>
      </w:r>
      <w:r>
        <w:rPr>
          <w:rFonts w:hint="eastAsia"/>
          <w:sz w:val="28"/>
          <w:szCs w:val="28"/>
        </w:rPr>
        <w:t>等），它是利用快照</w:t>
      </w:r>
      <w:r>
        <w:rPr>
          <w:sz w:val="28"/>
          <w:szCs w:val="28"/>
        </w:rPr>
        <w:t>snapshot</w:t>
      </w:r>
      <w:r>
        <w:rPr>
          <w:rFonts w:hint="eastAsia"/>
          <w:sz w:val="28"/>
          <w:szCs w:val="28"/>
        </w:rPr>
        <w:t>，而不是</w:t>
      </w:r>
      <w:r w:rsidRPr="000A6617">
        <w:rPr>
          <w:sz w:val="28"/>
          <w:szCs w:val="28"/>
        </w:rPr>
        <w:t>changesets</w:t>
      </w:r>
      <w:r>
        <w:rPr>
          <w:rFonts w:hint="eastAsia"/>
          <w:sz w:val="28"/>
          <w:szCs w:val="28"/>
        </w:rPr>
        <w:t>的机制</w:t>
      </w:r>
      <w:r w:rsidRPr="000A6617">
        <w:rPr>
          <w:rFonts w:hint="eastAsia"/>
          <w:sz w:val="28"/>
          <w:szCs w:val="28"/>
        </w:rPr>
        <w:t>来管理代码</w:t>
      </w:r>
      <w:r>
        <w:rPr>
          <w:rFonts w:hint="eastAsia"/>
          <w:sz w:val="28"/>
          <w:szCs w:val="28"/>
        </w:rPr>
        <w:t>。</w:t>
      </w:r>
    </w:p>
    <w:p w:rsidR="00E23163" w:rsidRPr="00DE4779" w:rsidRDefault="00E23163" w:rsidP="00D13E6D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DE4779">
        <w:rPr>
          <w:rFonts w:hint="eastAsia"/>
          <w:sz w:val="32"/>
          <w:szCs w:val="32"/>
        </w:rPr>
        <w:t>客户端的安装和配置</w:t>
      </w:r>
    </w:p>
    <w:p w:rsidR="00E23163" w:rsidRDefault="00E23163" w:rsidP="00146D6A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在</w:t>
      </w:r>
      <w:r w:rsidRPr="00DE4779">
        <w:rPr>
          <w:sz w:val="28"/>
          <w:szCs w:val="28"/>
        </w:rPr>
        <w:t>windows</w:t>
      </w:r>
      <w:r w:rsidRPr="00DE4779">
        <w:rPr>
          <w:rFonts w:hint="eastAsia"/>
          <w:sz w:val="28"/>
          <w:szCs w:val="28"/>
        </w:rPr>
        <w:t>下安装</w:t>
      </w:r>
      <w:r w:rsidRPr="00DE4779">
        <w:rPr>
          <w:sz w:val="28"/>
          <w:szCs w:val="28"/>
        </w:rPr>
        <w:t xml:space="preserve">bash git </w:t>
      </w:r>
      <w:r w:rsidRPr="00DE4779">
        <w:rPr>
          <w:rFonts w:hint="eastAsia"/>
          <w:sz w:val="28"/>
          <w:szCs w:val="28"/>
        </w:rPr>
        <w:t>客户端</w:t>
      </w:r>
      <w:r w:rsidRPr="00DE4779">
        <w:rPr>
          <w:sz w:val="28"/>
          <w:szCs w:val="28"/>
        </w:rPr>
        <w:t>Git-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E4779">
          <w:rPr>
            <w:sz w:val="28"/>
            <w:szCs w:val="28"/>
          </w:rPr>
          <w:t>1.6.5</w:t>
        </w:r>
      </w:smartTag>
      <w:r w:rsidRPr="00DE4779">
        <w:rPr>
          <w:sz w:val="28"/>
          <w:szCs w:val="28"/>
        </w:rPr>
        <w:t>.1-preview20091022.exe</w:t>
      </w:r>
    </w:p>
    <w:p w:rsidR="00E23163" w:rsidRPr="00DE4779" w:rsidRDefault="00E23163" w:rsidP="00146D6A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在</w:t>
      </w:r>
      <w:r w:rsidRPr="00DE4779">
        <w:rPr>
          <w:sz w:val="28"/>
          <w:szCs w:val="28"/>
        </w:rPr>
        <w:t>git bash</w:t>
      </w:r>
      <w:r w:rsidRPr="00DE4779">
        <w:rPr>
          <w:rFonts w:hint="eastAsia"/>
          <w:sz w:val="28"/>
          <w:szCs w:val="28"/>
        </w:rPr>
        <w:t>的</w:t>
      </w:r>
      <w:r w:rsidRPr="00DE4779">
        <w:rPr>
          <w:sz w:val="28"/>
          <w:szCs w:val="28"/>
        </w:rPr>
        <w:t>console</w:t>
      </w:r>
      <w:r w:rsidRPr="00DE4779">
        <w:rPr>
          <w:rFonts w:hint="eastAsia"/>
          <w:sz w:val="28"/>
          <w:szCs w:val="28"/>
        </w:rPr>
        <w:t>中配置</w:t>
      </w:r>
      <w:r w:rsidRPr="00DE4779">
        <w:rPr>
          <w:sz w:val="28"/>
          <w:szCs w:val="28"/>
        </w:rPr>
        <w:t>git</w:t>
      </w:r>
    </w:p>
    <w:p w:rsidR="00E23163" w:rsidRPr="00DE4779" w:rsidRDefault="00E23163" w:rsidP="004F1A25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Pr="00DE4779">
        <w:rPr>
          <w:sz w:val="28"/>
          <w:szCs w:val="28"/>
        </w:rPr>
        <w:t xml:space="preserve"> username </w:t>
      </w:r>
    </w:p>
    <w:p w:rsidR="00E23163" w:rsidRPr="00DE4779" w:rsidRDefault="00E23163" w:rsidP="004F1A25">
      <w:pPr>
        <w:pStyle w:val="ListParagraph"/>
        <w:ind w:left="840" w:firstLineChars="0" w:firstLine="0"/>
        <w:rPr>
          <w:sz w:val="28"/>
          <w:szCs w:val="28"/>
        </w:rPr>
      </w:pPr>
      <w:r w:rsidRPr="00DE4779">
        <w:rPr>
          <w:sz w:val="28"/>
          <w:szCs w:val="28"/>
        </w:rPr>
        <w:t>git config --global user.name "xuhansheng"</w:t>
      </w:r>
    </w:p>
    <w:p w:rsidR="00E23163" w:rsidRPr="00DE4779" w:rsidRDefault="00E23163" w:rsidP="004F1A25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Pr="00DE4779">
        <w:rPr>
          <w:sz w:val="28"/>
          <w:szCs w:val="28"/>
        </w:rPr>
        <w:t xml:space="preserve"> email</w:t>
      </w:r>
    </w:p>
    <w:p w:rsidR="00E23163" w:rsidRPr="00DE4779" w:rsidRDefault="00E23163" w:rsidP="004F1A25">
      <w:pPr>
        <w:pStyle w:val="ListParagraph"/>
        <w:ind w:left="840" w:firstLineChars="0" w:firstLine="0"/>
        <w:rPr>
          <w:sz w:val="28"/>
          <w:szCs w:val="28"/>
        </w:rPr>
      </w:pPr>
      <w:r w:rsidRPr="00DE4779">
        <w:rPr>
          <w:sz w:val="28"/>
          <w:szCs w:val="28"/>
        </w:rPr>
        <w:t xml:space="preserve">git config --global user.email  </w:t>
      </w:r>
      <w:hyperlink r:id="rId5" w:history="1">
        <w:r w:rsidRPr="00DE4779">
          <w:rPr>
            <w:rStyle w:val="Hyperlink"/>
            <w:sz w:val="28"/>
            <w:szCs w:val="28"/>
          </w:rPr>
          <w:t>xuhansheng@gmail.com</w:t>
        </w:r>
      </w:hyperlink>
    </w:p>
    <w:p w:rsidR="00E23163" w:rsidRPr="00DE4779" w:rsidRDefault="00E23163" w:rsidP="00146D6A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生成</w:t>
      </w:r>
      <w:r w:rsidRPr="00DE4779">
        <w:rPr>
          <w:sz w:val="28"/>
          <w:szCs w:val="28"/>
        </w:rPr>
        <w:t>SSH public key</w:t>
      </w:r>
      <w:r w:rsidRPr="00DE4779">
        <w:rPr>
          <w:rFonts w:hint="eastAsia"/>
          <w:sz w:val="28"/>
          <w:szCs w:val="28"/>
        </w:rPr>
        <w:t>，用于在</w:t>
      </w:r>
      <w:r w:rsidRPr="00DE4779">
        <w:rPr>
          <w:sz w:val="28"/>
          <w:szCs w:val="28"/>
        </w:rPr>
        <w:t>github</w:t>
      </w:r>
      <w:r w:rsidRPr="00DE4779">
        <w:rPr>
          <w:rFonts w:hint="eastAsia"/>
          <w:sz w:val="28"/>
          <w:szCs w:val="28"/>
        </w:rPr>
        <w:t>服务端注册。每台客户端</w:t>
      </w:r>
      <w:r w:rsidRPr="00DE4779">
        <w:rPr>
          <w:sz w:val="28"/>
          <w:szCs w:val="28"/>
        </w:rPr>
        <w:t>key</w:t>
      </w:r>
      <w:r w:rsidRPr="00DE4779">
        <w:rPr>
          <w:rFonts w:hint="eastAsia"/>
          <w:sz w:val="28"/>
          <w:szCs w:val="28"/>
        </w:rPr>
        <w:t>只需要生成一次，然后备份起来起来即可。</w:t>
      </w:r>
    </w:p>
    <w:p w:rsidR="00E23163" w:rsidRPr="00DE4779" w:rsidRDefault="00E23163" w:rsidP="004F1A25">
      <w:pPr>
        <w:pStyle w:val="ListParagraph"/>
        <w:ind w:left="840" w:firstLineChars="0" w:firstLine="0"/>
        <w:rPr>
          <w:sz w:val="28"/>
          <w:szCs w:val="28"/>
        </w:rPr>
      </w:pPr>
      <w:r w:rsidRPr="00DE4779">
        <w:rPr>
          <w:sz w:val="28"/>
          <w:szCs w:val="28"/>
        </w:rPr>
        <w:t>cd ~/.ssh</w:t>
      </w:r>
    </w:p>
    <w:p w:rsidR="00E23163" w:rsidRPr="00DE4779" w:rsidRDefault="00E23163" w:rsidP="004F1A25">
      <w:pPr>
        <w:pStyle w:val="ListParagraph"/>
        <w:ind w:left="840" w:firstLineChars="0" w:firstLine="0"/>
        <w:rPr>
          <w:sz w:val="28"/>
          <w:szCs w:val="28"/>
        </w:rPr>
      </w:pPr>
      <w:r w:rsidRPr="00DE4779">
        <w:rPr>
          <w:sz w:val="28"/>
          <w:szCs w:val="28"/>
        </w:rPr>
        <w:t>ssh-keygen -t rsa -C "</w:t>
      </w:r>
      <w:hyperlink r:id="rId6" w:history="1">
        <w:r w:rsidRPr="00DE4779">
          <w:rPr>
            <w:rStyle w:val="Hyperlink"/>
            <w:sz w:val="28"/>
            <w:szCs w:val="28"/>
          </w:rPr>
          <w:t>xuhansheng@gmail.com</w:t>
        </w:r>
      </w:hyperlink>
      <w:r w:rsidRPr="00DE4779">
        <w:rPr>
          <w:sz w:val="28"/>
          <w:szCs w:val="28"/>
        </w:rPr>
        <w:t>"//</w:t>
      </w:r>
      <w:r>
        <w:rPr>
          <w:rFonts w:hint="eastAsia"/>
          <w:sz w:val="28"/>
          <w:szCs w:val="28"/>
        </w:rPr>
        <w:t>上述</w:t>
      </w:r>
      <w:r>
        <w:rPr>
          <w:sz w:val="28"/>
          <w:szCs w:val="28"/>
        </w:rPr>
        <w:t>step 4</w:t>
      </w:r>
      <w:r>
        <w:rPr>
          <w:rFonts w:hint="eastAsia"/>
          <w:sz w:val="28"/>
          <w:szCs w:val="28"/>
        </w:rPr>
        <w:t>配置</w:t>
      </w:r>
      <w:r w:rsidRPr="00DE4779">
        <w:rPr>
          <w:rFonts w:hint="eastAsia"/>
          <w:sz w:val="28"/>
          <w:szCs w:val="28"/>
        </w:rPr>
        <w:t>的</w:t>
      </w:r>
      <w:r w:rsidRPr="00DE4779">
        <w:rPr>
          <w:sz w:val="28"/>
          <w:szCs w:val="28"/>
        </w:rPr>
        <w:t>email</w:t>
      </w:r>
      <w:r w:rsidRPr="00DE4779">
        <w:rPr>
          <w:rFonts w:hint="eastAsia"/>
          <w:sz w:val="28"/>
          <w:szCs w:val="28"/>
        </w:rPr>
        <w:t>，一路回车</w:t>
      </w:r>
    </w:p>
    <w:p w:rsidR="00E23163" w:rsidRPr="00DE4779" w:rsidRDefault="00E23163" w:rsidP="004F1A25">
      <w:pPr>
        <w:pStyle w:val="ListParagraph"/>
        <w:ind w:left="840" w:firstLineChars="0" w:firstLine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打开</w:t>
      </w:r>
      <w:r w:rsidRPr="00DE4779">
        <w:rPr>
          <w:sz w:val="28"/>
          <w:szCs w:val="28"/>
        </w:rPr>
        <w:t>C:\Documents and Settings\Administrator\.ssh\id_rsa.pub,</w:t>
      </w:r>
      <w:r w:rsidRPr="00DE4779">
        <w:rPr>
          <w:rFonts w:hint="eastAsia"/>
          <w:sz w:val="28"/>
          <w:szCs w:val="28"/>
        </w:rPr>
        <w:t>里面的内容就是</w:t>
      </w:r>
      <w:r>
        <w:rPr>
          <w:sz w:val="28"/>
          <w:szCs w:val="28"/>
        </w:rPr>
        <w:t xml:space="preserve">SSH public </w:t>
      </w:r>
      <w:r w:rsidRPr="00DE4779"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。</w:t>
      </w:r>
    </w:p>
    <w:p w:rsidR="00E23163" w:rsidRDefault="00E23163" w:rsidP="00DE4779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DE4779">
        <w:rPr>
          <w:rFonts w:hint="eastAsia"/>
          <w:sz w:val="32"/>
          <w:szCs w:val="32"/>
        </w:rPr>
        <w:t>服务端配置</w:t>
      </w:r>
    </w:p>
    <w:p w:rsidR="00E23163" w:rsidRDefault="00E23163" w:rsidP="00DE477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申请帐号</w:t>
      </w:r>
    </w:p>
    <w:p w:rsidR="00E23163" w:rsidRPr="00BF012C" w:rsidRDefault="00E23163" w:rsidP="00DE4779">
      <w:pPr>
        <w:pStyle w:val="ListParagraph"/>
        <w:ind w:left="840" w:firstLineChars="0" w:firstLine="0"/>
        <w:rPr>
          <w:sz w:val="28"/>
          <w:szCs w:val="28"/>
        </w:rPr>
      </w:pPr>
      <w:hyperlink r:id="rId7" w:history="1">
        <w:r w:rsidRPr="00BF012C">
          <w:rPr>
            <w:rStyle w:val="Hyperlink"/>
            <w:sz w:val="28"/>
            <w:szCs w:val="28"/>
          </w:rPr>
          <w:t>http://github.com/plans</w:t>
        </w:r>
      </w:hyperlink>
      <w:r w:rsidRPr="00BF012C">
        <w:rPr>
          <w:rFonts w:hint="eastAsia"/>
          <w:sz w:val="28"/>
          <w:szCs w:val="28"/>
        </w:rPr>
        <w:t>，免费帐号服务端有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"/>
        </w:smartTagPr>
        <w:r w:rsidRPr="00BF012C">
          <w:rPr>
            <w:sz w:val="28"/>
            <w:szCs w:val="28"/>
          </w:rPr>
          <w:t>300M</w:t>
        </w:r>
      </w:smartTag>
      <w:r w:rsidRPr="00BF012C">
        <w:rPr>
          <w:rFonts w:hint="eastAsia"/>
          <w:sz w:val="28"/>
          <w:szCs w:val="28"/>
        </w:rPr>
        <w:t>的磁盘空间</w:t>
      </w:r>
    </w:p>
    <w:p w:rsidR="00E23163" w:rsidRPr="00BF012C" w:rsidRDefault="00E23163" w:rsidP="00BF012C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在服务端创建项目名，本文档以</w:t>
      </w:r>
      <w:r>
        <w:rPr>
          <w:sz w:val="28"/>
          <w:szCs w:val="28"/>
        </w:rPr>
        <w:t>StompTest</w:t>
      </w:r>
      <w:r>
        <w:rPr>
          <w:rFonts w:hint="eastAsia"/>
          <w:sz w:val="28"/>
          <w:szCs w:val="28"/>
        </w:rPr>
        <w:t>为例。</w:t>
      </w:r>
    </w:p>
    <w:p w:rsidR="00E23163" w:rsidRPr="00BF012C" w:rsidRDefault="00E23163" w:rsidP="00BF012C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hyperlink r:id="rId8" w:history="1">
        <w:r w:rsidRPr="003B1B0A">
          <w:rPr>
            <w:rStyle w:val="Hyperlink"/>
            <w:sz w:val="28"/>
            <w:szCs w:val="28"/>
          </w:rPr>
          <w:t>https://github.com/account</w:t>
        </w:r>
      </w:hyperlink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SSH public key</w:t>
      </w:r>
      <w:r>
        <w:rPr>
          <w:rFonts w:hint="eastAsia"/>
          <w:sz w:val="28"/>
          <w:szCs w:val="28"/>
        </w:rPr>
        <w:t>中增加客户端生成的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。</w:t>
      </w:r>
    </w:p>
    <w:p w:rsidR="00E23163" w:rsidRDefault="00E23163"/>
    <w:p w:rsidR="00E23163" w:rsidRDefault="00E23163" w:rsidP="00BF012C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BF012C">
        <w:rPr>
          <w:rFonts w:hint="eastAsia"/>
          <w:sz w:val="32"/>
          <w:szCs w:val="32"/>
        </w:rPr>
        <w:t>客户端初始化项目</w:t>
      </w:r>
      <w:r>
        <w:rPr>
          <w:rFonts w:hint="eastAsia"/>
          <w:sz w:val="32"/>
          <w:szCs w:val="32"/>
        </w:rPr>
        <w:t>（</w:t>
      </w:r>
      <w:r w:rsidRPr="00CA5701">
        <w:rPr>
          <w:sz w:val="32"/>
          <w:szCs w:val="32"/>
        </w:rPr>
        <w:t>initializing a new git repo</w:t>
      </w:r>
      <w:r>
        <w:rPr>
          <w:rFonts w:hint="eastAsia"/>
          <w:sz w:val="32"/>
          <w:szCs w:val="32"/>
        </w:rPr>
        <w:t>）</w:t>
      </w:r>
    </w:p>
    <w:p w:rsidR="00E23163" w:rsidRDefault="00E23163" w:rsidP="00BF012C">
      <w:pPr>
        <w:pStyle w:val="ListParagraph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Sample</w:t>
      </w:r>
      <w:r>
        <w:rPr>
          <w:rFonts w:hint="eastAsia"/>
          <w:sz w:val="32"/>
          <w:szCs w:val="32"/>
        </w:rPr>
        <w:t>：</w:t>
      </w:r>
    </w:p>
    <w:p w:rsidR="00E23163" w:rsidRPr="008C4EA2" w:rsidRDefault="00E23163" w:rsidP="00FB4B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1680"/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>mkdir StompTest</w:t>
      </w:r>
    </w:p>
    <w:p w:rsidR="00E23163" w:rsidRPr="008C4EA2" w:rsidRDefault="00E23163" w:rsidP="00BF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r w:rsidRPr="008C4EA2">
        <w:rPr>
          <w:rFonts w:ascii="宋体" w:hAnsi="宋体" w:cs="宋体"/>
          <w:kern w:val="0"/>
          <w:sz w:val="24"/>
          <w:szCs w:val="24"/>
        </w:rPr>
        <w:t>cd StompTest</w:t>
      </w:r>
    </w:p>
    <w:p w:rsidR="00E23163" w:rsidRDefault="00E23163" w:rsidP="00CA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>git init</w:t>
      </w:r>
    </w:p>
    <w:p w:rsidR="00E23163" w:rsidRPr="00CA5701" w:rsidRDefault="00E23163" w:rsidP="00FB4B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1680"/>
        <w:jc w:val="left"/>
        <w:rPr>
          <w:rFonts w:ascii="宋体" w:hAnsi="宋体" w:cs="宋体"/>
          <w:kern w:val="0"/>
          <w:sz w:val="24"/>
        </w:rPr>
      </w:pPr>
      <w:r w:rsidRPr="00CA5701">
        <w:rPr>
          <w:rFonts w:ascii="宋体" w:hAnsi="宋体" w:cs="宋体"/>
          <w:kern w:val="0"/>
          <w:sz w:val="24"/>
        </w:rPr>
        <w:t>git add .</w:t>
      </w:r>
    </w:p>
    <w:p w:rsidR="00E23163" w:rsidRPr="008C4EA2" w:rsidRDefault="00E23163" w:rsidP="00CA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cs="宋体"/>
          <w:kern w:val="0"/>
          <w:sz w:val="24"/>
          <w:szCs w:val="24"/>
        </w:rPr>
      </w:pPr>
      <w:r w:rsidRPr="00CA5701">
        <w:rPr>
          <w:rFonts w:ascii="宋体" w:hAnsi="宋体" w:cs="宋体"/>
          <w:kern w:val="0"/>
          <w:sz w:val="24"/>
        </w:rPr>
        <w:t>git commit -m 'initial commit'</w:t>
      </w:r>
    </w:p>
    <w:p w:rsidR="00E23163" w:rsidRPr="008C4EA2" w:rsidRDefault="00E23163" w:rsidP="00BF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r w:rsidRPr="008C4EA2">
        <w:rPr>
          <w:rFonts w:ascii="宋体" w:hAnsi="宋体" w:cs="宋体"/>
          <w:kern w:val="0"/>
          <w:sz w:val="24"/>
          <w:szCs w:val="24"/>
        </w:rPr>
        <w:t>git remote add origin git@github.com:xuhansheng/StompTest.git</w:t>
      </w:r>
    </w:p>
    <w:p w:rsidR="00E23163" w:rsidRPr="008C4EA2" w:rsidRDefault="00E23163" w:rsidP="00BF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r w:rsidRPr="008C4EA2">
        <w:rPr>
          <w:rFonts w:ascii="宋体" w:hAnsi="宋体" w:cs="宋体"/>
          <w:kern w:val="0"/>
          <w:sz w:val="24"/>
          <w:szCs w:val="24"/>
        </w:rPr>
        <w:t>git push origin master</w:t>
      </w:r>
    </w:p>
    <w:p w:rsidR="00E23163" w:rsidRDefault="00E23163" w:rsidP="00CA5701">
      <w:pPr>
        <w:rPr>
          <w:sz w:val="32"/>
          <w:szCs w:val="32"/>
        </w:rPr>
      </w:pPr>
    </w:p>
    <w:p w:rsidR="00E23163" w:rsidRDefault="00E23163" w:rsidP="00CA5701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 w:rsidRPr="00CA5701">
        <w:rPr>
          <w:rFonts w:hint="eastAsia"/>
          <w:sz w:val="32"/>
          <w:szCs w:val="32"/>
        </w:rPr>
        <w:t>服务端克隆一个存在的项目</w:t>
      </w:r>
    </w:p>
    <w:p w:rsidR="00E23163" w:rsidRPr="00CA5701" w:rsidRDefault="00E23163" w:rsidP="00CA5701">
      <w:pPr>
        <w:pStyle w:val="ListParagraph"/>
        <w:ind w:left="420" w:firstLineChars="0" w:firstLine="0"/>
        <w:rPr>
          <w:sz w:val="32"/>
          <w:szCs w:val="32"/>
        </w:rPr>
      </w:pPr>
      <w:r w:rsidRPr="00E60AC8"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git.jpg" style="width:412.5pt;height:81.75pt;visibility:visible">
            <v:imagedata r:id="rId9" o:title=""/>
          </v:shape>
        </w:pict>
      </w:r>
    </w:p>
    <w:p w:rsidR="00E23163" w:rsidRDefault="00E23163" w:rsidP="00FB4B51">
      <w:pPr>
        <w:ind w:left="31680" w:hangingChars="150" w:firstLine="31680"/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 w:rsidRPr="00CA5701">
        <w:rPr>
          <w:sz w:val="24"/>
          <w:szCs w:val="24"/>
        </w:rPr>
        <w:t xml:space="preserve">git clone </w:t>
      </w:r>
      <w:hyperlink r:id="rId10" w:history="1">
        <w:r w:rsidRPr="003B1B0A">
          <w:rPr>
            <w:rStyle w:val="Hyperlink"/>
            <w:sz w:val="24"/>
            <w:szCs w:val="24"/>
          </w:rPr>
          <w:t>git@github.com:xuhansheng/StompTest.git</w:t>
        </w:r>
      </w:hyperlink>
    </w:p>
    <w:p w:rsidR="00E23163" w:rsidRPr="00CA5701" w:rsidRDefault="00E23163" w:rsidP="00FB4B51">
      <w:pPr>
        <w:ind w:leftChars="228" w:left="3168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clone</w:t>
      </w:r>
      <w:r>
        <w:rPr>
          <w:rFonts w:hint="eastAsia"/>
          <w:sz w:val="24"/>
          <w:szCs w:val="24"/>
        </w:rPr>
        <w:t>后面的参数</w:t>
      </w:r>
      <w:r w:rsidRPr="00CA5701">
        <w:rPr>
          <w:sz w:val="24"/>
          <w:szCs w:val="24"/>
        </w:rPr>
        <w:t xml:space="preserve">url </w:t>
      </w:r>
      <w:r w:rsidRPr="00CA5701">
        <w:rPr>
          <w:rFonts w:hint="eastAsia"/>
          <w:sz w:val="24"/>
          <w:szCs w:val="24"/>
        </w:rPr>
        <w:t>需要用</w:t>
      </w:r>
      <w:r w:rsidRPr="00CA5701">
        <w:rPr>
          <w:sz w:val="24"/>
          <w:szCs w:val="24"/>
        </w:rPr>
        <w:t>private</w:t>
      </w:r>
      <w:r w:rsidRPr="00CA5701">
        <w:rPr>
          <w:rFonts w:hint="eastAsia"/>
          <w:sz w:val="24"/>
          <w:szCs w:val="24"/>
        </w:rPr>
        <w:t>里面</w:t>
      </w:r>
      <w:r w:rsidRPr="00CA5701">
        <w:rPr>
          <w:sz w:val="24"/>
          <w:szCs w:val="24"/>
        </w:rPr>
        <w:t>url</w:t>
      </w:r>
      <w:r w:rsidRPr="00CA5701">
        <w:rPr>
          <w:rFonts w:hint="eastAsia"/>
          <w:sz w:val="24"/>
          <w:szCs w:val="24"/>
        </w:rPr>
        <w:t>。</w:t>
      </w:r>
      <w:r w:rsidRPr="00CA5701">
        <w:rPr>
          <w:sz w:val="24"/>
          <w:szCs w:val="24"/>
        </w:rPr>
        <w:t>Read-Only</w:t>
      </w:r>
      <w:r w:rsidRPr="00CA5701">
        <w:rPr>
          <w:rFonts w:hint="eastAsia"/>
          <w:sz w:val="24"/>
          <w:szCs w:val="24"/>
        </w:rPr>
        <w:t>和</w:t>
      </w:r>
      <w:r w:rsidRPr="00CA5701">
        <w:rPr>
          <w:sz w:val="24"/>
          <w:szCs w:val="24"/>
        </w:rPr>
        <w:t>HTTP Read-Only clone</w:t>
      </w:r>
      <w:r w:rsidRPr="00CA5701">
        <w:rPr>
          <w:rFonts w:hint="eastAsia"/>
          <w:sz w:val="24"/>
          <w:szCs w:val="24"/>
        </w:rPr>
        <w:t>下来的代码没有修改</w:t>
      </w:r>
      <w:r>
        <w:rPr>
          <w:rFonts w:hint="eastAsia"/>
          <w:sz w:val="24"/>
          <w:szCs w:val="24"/>
        </w:rPr>
        <w:t>服务端代码的</w:t>
      </w:r>
      <w:r w:rsidRPr="00CA5701">
        <w:rPr>
          <w:rFonts w:hint="eastAsia"/>
          <w:sz w:val="24"/>
          <w:szCs w:val="24"/>
        </w:rPr>
        <w:t>权限。</w:t>
      </w:r>
    </w:p>
    <w:p w:rsidR="00E23163" w:rsidRPr="00CA5701" w:rsidRDefault="00E23163" w:rsidP="00CA5701">
      <w:pPr>
        <w:rPr>
          <w:sz w:val="32"/>
          <w:szCs w:val="32"/>
        </w:rPr>
      </w:pPr>
    </w:p>
    <w:p w:rsidR="00E23163" w:rsidRDefault="00E23163" w:rsidP="00B80E36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B80E36">
        <w:rPr>
          <w:rFonts w:hint="eastAsia"/>
          <w:sz w:val="32"/>
          <w:szCs w:val="32"/>
        </w:rPr>
        <w:t>通常的使用流程</w:t>
      </w:r>
    </w:p>
    <w:p w:rsidR="00E23163" w:rsidRDefault="00E23163" w:rsidP="00CD0B74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从服务端同步代码</w:t>
      </w:r>
    </w:p>
    <w:p w:rsidR="00E23163" w:rsidRDefault="00E23163" w:rsidP="00CD0B74">
      <w:pPr>
        <w:pStyle w:val="ListParagraph"/>
        <w:ind w:left="1140" w:firstLineChars="0" w:firstLine="0"/>
        <w:rPr>
          <w:sz w:val="32"/>
          <w:szCs w:val="32"/>
        </w:rPr>
      </w:pPr>
      <w:r>
        <w:rPr>
          <w:sz w:val="32"/>
          <w:szCs w:val="32"/>
        </w:rPr>
        <w:t>git pull origin master</w:t>
      </w:r>
    </w:p>
    <w:p w:rsidR="00E23163" w:rsidRPr="00CD0B74" w:rsidRDefault="00E23163" w:rsidP="00CD0B74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CD0B74">
        <w:rPr>
          <w:rFonts w:hint="eastAsia"/>
          <w:sz w:val="32"/>
          <w:szCs w:val="32"/>
        </w:rPr>
        <w:t>往服务端增加一个</w:t>
      </w:r>
      <w:r w:rsidRPr="00CD0B74">
        <w:rPr>
          <w:sz w:val="32"/>
          <w:szCs w:val="32"/>
        </w:rPr>
        <w:t>Readme</w:t>
      </w:r>
      <w:r w:rsidRPr="00CD0B74">
        <w:rPr>
          <w:rFonts w:hint="eastAsia"/>
          <w:sz w:val="32"/>
          <w:szCs w:val="32"/>
        </w:rPr>
        <w:t>的文件</w:t>
      </w:r>
    </w:p>
    <w:p w:rsidR="00E23163" w:rsidRDefault="00E23163" w:rsidP="00B80E36">
      <w:pPr>
        <w:rPr>
          <w:sz w:val="32"/>
          <w:szCs w:val="32"/>
        </w:rPr>
      </w:pPr>
      <w:r>
        <w:rPr>
          <w:sz w:val="32"/>
          <w:szCs w:val="32"/>
        </w:rPr>
        <w:t xml:space="preserve">        git add Readme</w:t>
      </w:r>
    </w:p>
    <w:p w:rsidR="00E23163" w:rsidRDefault="00E23163" w:rsidP="00B80E36">
      <w:pPr>
        <w:rPr>
          <w:sz w:val="32"/>
          <w:szCs w:val="32"/>
        </w:rPr>
      </w:pPr>
      <w:r>
        <w:rPr>
          <w:sz w:val="32"/>
          <w:szCs w:val="32"/>
        </w:rPr>
        <w:t xml:space="preserve">        git commit –a </w:t>
      </w:r>
    </w:p>
    <w:p w:rsidR="00E23163" w:rsidRDefault="00E23163" w:rsidP="00B80E36">
      <w:pPr>
        <w:rPr>
          <w:sz w:val="32"/>
          <w:szCs w:val="32"/>
        </w:rPr>
      </w:pPr>
      <w:r>
        <w:rPr>
          <w:sz w:val="32"/>
          <w:szCs w:val="32"/>
        </w:rPr>
        <w:t xml:space="preserve">        git push origin master</w:t>
      </w:r>
    </w:p>
    <w:p w:rsidR="00E23163" w:rsidRPr="00CD0B74" w:rsidRDefault="00E23163" w:rsidP="00CD0B74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CD0B74">
        <w:rPr>
          <w:rFonts w:hint="eastAsia"/>
          <w:sz w:val="32"/>
          <w:szCs w:val="32"/>
        </w:rPr>
        <w:t>修改</w:t>
      </w:r>
      <w:r>
        <w:rPr>
          <w:sz w:val="32"/>
          <w:szCs w:val="32"/>
        </w:rPr>
        <w:tab/>
      </w:r>
      <w:r w:rsidRPr="00CD0B74">
        <w:rPr>
          <w:rFonts w:hint="eastAsia"/>
          <w:sz w:val="32"/>
          <w:szCs w:val="32"/>
        </w:rPr>
        <w:t>后的文件</w:t>
      </w:r>
      <w:r w:rsidRPr="00CD0B74">
        <w:rPr>
          <w:sz w:val="32"/>
          <w:szCs w:val="32"/>
        </w:rPr>
        <w:t>discard</w:t>
      </w:r>
    </w:p>
    <w:p w:rsidR="00E23163" w:rsidRPr="00CD0B74" w:rsidRDefault="00E23163" w:rsidP="00CD0B74">
      <w:pPr>
        <w:pStyle w:val="ListParagraph"/>
        <w:ind w:left="1140" w:firstLineChars="0" w:firstLine="0"/>
        <w:rPr>
          <w:sz w:val="32"/>
          <w:szCs w:val="32"/>
        </w:rPr>
      </w:pPr>
      <w:r>
        <w:rPr>
          <w:sz w:val="32"/>
          <w:szCs w:val="32"/>
        </w:rPr>
        <w:t>git checkout Readme</w:t>
      </w:r>
    </w:p>
    <w:p w:rsidR="00E23163" w:rsidRPr="00CD0B74" w:rsidRDefault="00E23163" w:rsidP="00CD0B74">
      <w:pPr>
        <w:rPr>
          <w:sz w:val="32"/>
          <w:szCs w:val="32"/>
        </w:rPr>
      </w:pPr>
    </w:p>
    <w:p w:rsidR="00E23163" w:rsidRDefault="00E23163" w:rsidP="00A444F5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A444F5">
        <w:rPr>
          <w:rFonts w:hint="eastAsia"/>
          <w:sz w:val="32"/>
          <w:szCs w:val="32"/>
        </w:rPr>
        <w:t>备注</w:t>
      </w:r>
    </w:p>
    <w:p w:rsidR="00E23163" w:rsidRDefault="00E23163" w:rsidP="00A444F5">
      <w:pPr>
        <w:pStyle w:val="ListParagraph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本文只是说明</w:t>
      </w: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>的简单流程，没有涉及</w:t>
      </w:r>
      <w:r>
        <w:rPr>
          <w:sz w:val="32"/>
          <w:szCs w:val="32"/>
        </w:rPr>
        <w:t>branch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tag</w:t>
      </w:r>
      <w:r>
        <w:rPr>
          <w:rFonts w:hint="eastAsia"/>
          <w:sz w:val="32"/>
          <w:szCs w:val="32"/>
        </w:rPr>
        <w:t>等方面的应用。大家可以参考</w:t>
      </w:r>
      <w:r>
        <w:rPr>
          <w:sz w:val="32"/>
          <w:szCs w:val="32"/>
        </w:rPr>
        <w:t xml:space="preserve">git help git 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 xml:space="preserve"> git help command</w:t>
      </w:r>
      <w:r>
        <w:rPr>
          <w:rFonts w:hint="eastAsia"/>
          <w:sz w:val="32"/>
          <w:szCs w:val="32"/>
        </w:rPr>
        <w:t>来寻求在线帮助。</w:t>
      </w:r>
    </w:p>
    <w:p w:rsidR="00E23163" w:rsidRDefault="00E23163" w:rsidP="00A444F5">
      <w:pPr>
        <w:pStyle w:val="ListParagraph"/>
        <w:ind w:left="420" w:firstLineChars="0" w:firstLine="0"/>
        <w:rPr>
          <w:sz w:val="32"/>
          <w:szCs w:val="32"/>
        </w:rPr>
      </w:pPr>
    </w:p>
    <w:p w:rsidR="00E23163" w:rsidRPr="00A444F5" w:rsidRDefault="00E23163" w:rsidP="00A444F5">
      <w:pPr>
        <w:rPr>
          <w:sz w:val="32"/>
          <w:szCs w:val="32"/>
        </w:rPr>
      </w:pPr>
      <w:r w:rsidRPr="00A444F5">
        <w:rPr>
          <w:rFonts w:hint="eastAsia"/>
          <w:sz w:val="32"/>
          <w:szCs w:val="32"/>
        </w:rPr>
        <w:t>参考源：</w:t>
      </w:r>
    </w:p>
    <w:p w:rsidR="00E23163" w:rsidRDefault="00E23163" w:rsidP="00A444F5">
      <w:pPr>
        <w:pStyle w:val="ListParagraph"/>
        <w:ind w:left="420" w:firstLineChars="0" w:firstLine="0"/>
        <w:rPr>
          <w:sz w:val="32"/>
          <w:szCs w:val="32"/>
        </w:rPr>
      </w:pPr>
      <w:hyperlink r:id="rId11" w:history="1">
        <w:r w:rsidRPr="003B1B0A">
          <w:rPr>
            <w:rStyle w:val="Hyperlink"/>
            <w:sz w:val="32"/>
            <w:szCs w:val="32"/>
          </w:rPr>
          <w:t>http://learn.github.com/</w:t>
        </w:r>
      </w:hyperlink>
    </w:p>
    <w:p w:rsidR="00E23163" w:rsidRPr="00A444F5" w:rsidRDefault="00E23163" w:rsidP="00A444F5">
      <w:pPr>
        <w:pStyle w:val="ListParagraph"/>
        <w:ind w:left="420" w:firstLineChars="0" w:firstLine="0"/>
        <w:rPr>
          <w:sz w:val="32"/>
          <w:szCs w:val="32"/>
        </w:rPr>
      </w:pPr>
      <w:r w:rsidRPr="00A444F5">
        <w:rPr>
          <w:sz w:val="32"/>
          <w:szCs w:val="32"/>
        </w:rPr>
        <w:t>http://help.github.com/</w:t>
      </w:r>
    </w:p>
    <w:p w:rsidR="00E23163" w:rsidRPr="00611102" w:rsidRDefault="00E23163"/>
    <w:sectPr w:rsidR="00E23163" w:rsidRPr="00611102" w:rsidSect="001A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106C"/>
    <w:multiLevelType w:val="hybridMultilevel"/>
    <w:tmpl w:val="8266ED3E"/>
    <w:lvl w:ilvl="0" w:tplc="0409000F">
      <w:start w:val="1"/>
      <w:numFmt w:val="decimal"/>
      <w:lvlText w:val="%1."/>
      <w:lvlJc w:val="left"/>
      <w:pPr>
        <w:ind w:left="73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">
    <w:nsid w:val="17DF7DB2"/>
    <w:multiLevelType w:val="hybridMultilevel"/>
    <w:tmpl w:val="93E080F2"/>
    <w:lvl w:ilvl="0" w:tplc="1548EA50">
      <w:start w:val="1"/>
      <w:numFmt w:val="decimal"/>
      <w:lvlText w:val="%1）"/>
      <w:lvlJc w:val="left"/>
      <w:pPr>
        <w:ind w:left="55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  <w:rPr>
        <w:rFonts w:cs="Times New Roman"/>
      </w:rPr>
    </w:lvl>
  </w:abstractNum>
  <w:abstractNum w:abstractNumId="2">
    <w:nsid w:val="1A530864"/>
    <w:multiLevelType w:val="hybridMultilevel"/>
    <w:tmpl w:val="1A3A6BEA"/>
    <w:lvl w:ilvl="0" w:tplc="04090011">
      <w:start w:val="1"/>
      <w:numFmt w:val="decimal"/>
      <w:lvlText w:val="%1)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A4B287B"/>
    <w:multiLevelType w:val="hybridMultilevel"/>
    <w:tmpl w:val="5A68E0AE"/>
    <w:lvl w:ilvl="0" w:tplc="04090011">
      <w:start w:val="1"/>
      <w:numFmt w:val="decimal"/>
      <w:lvlText w:val="%1)"/>
      <w:lvlJc w:val="left"/>
      <w:pPr>
        <w:ind w:left="15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4">
    <w:nsid w:val="2B5A5126"/>
    <w:multiLevelType w:val="hybridMultilevel"/>
    <w:tmpl w:val="BFFCC7A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B686AD2"/>
    <w:multiLevelType w:val="hybridMultilevel"/>
    <w:tmpl w:val="6E9A87A4"/>
    <w:lvl w:ilvl="0" w:tplc="04090011">
      <w:start w:val="1"/>
      <w:numFmt w:val="decimal"/>
      <w:lvlText w:val="%1)"/>
      <w:lvlJc w:val="left"/>
      <w:pPr>
        <w:ind w:left="15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6">
    <w:nsid w:val="2F714D51"/>
    <w:multiLevelType w:val="hybridMultilevel"/>
    <w:tmpl w:val="9EE895F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B640CEA"/>
    <w:multiLevelType w:val="hybridMultilevel"/>
    <w:tmpl w:val="28E4F71C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57632B12"/>
    <w:multiLevelType w:val="hybridMultilevel"/>
    <w:tmpl w:val="3476F0FA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5C5D25FA"/>
    <w:multiLevelType w:val="hybridMultilevel"/>
    <w:tmpl w:val="F3DCE0F6"/>
    <w:lvl w:ilvl="0" w:tplc="F936126A">
      <w:start w:val="1"/>
      <w:numFmt w:val="decimal"/>
      <w:lvlText w:val="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1CC4"/>
    <w:rsid w:val="000663E2"/>
    <w:rsid w:val="000A6617"/>
    <w:rsid w:val="000B3908"/>
    <w:rsid w:val="00131CC4"/>
    <w:rsid w:val="00146D6A"/>
    <w:rsid w:val="00195E16"/>
    <w:rsid w:val="001A5170"/>
    <w:rsid w:val="001F5DA0"/>
    <w:rsid w:val="0022490B"/>
    <w:rsid w:val="002320C4"/>
    <w:rsid w:val="002B1E8F"/>
    <w:rsid w:val="002D0D3A"/>
    <w:rsid w:val="0033777B"/>
    <w:rsid w:val="00341435"/>
    <w:rsid w:val="00356C9A"/>
    <w:rsid w:val="00361F2F"/>
    <w:rsid w:val="003B1B0A"/>
    <w:rsid w:val="004D5950"/>
    <w:rsid w:val="004D62EE"/>
    <w:rsid w:val="004F1A25"/>
    <w:rsid w:val="00611102"/>
    <w:rsid w:val="006243C6"/>
    <w:rsid w:val="006A5503"/>
    <w:rsid w:val="006F29F6"/>
    <w:rsid w:val="007323A1"/>
    <w:rsid w:val="008C4EA2"/>
    <w:rsid w:val="00A15590"/>
    <w:rsid w:val="00A444F5"/>
    <w:rsid w:val="00AC56AE"/>
    <w:rsid w:val="00B44013"/>
    <w:rsid w:val="00B80E36"/>
    <w:rsid w:val="00B85CB1"/>
    <w:rsid w:val="00B97599"/>
    <w:rsid w:val="00BF012C"/>
    <w:rsid w:val="00C12B90"/>
    <w:rsid w:val="00CA5701"/>
    <w:rsid w:val="00CD0B74"/>
    <w:rsid w:val="00CF4DEA"/>
    <w:rsid w:val="00D13E6D"/>
    <w:rsid w:val="00D22BE3"/>
    <w:rsid w:val="00DD5293"/>
    <w:rsid w:val="00DE4779"/>
    <w:rsid w:val="00E23163"/>
    <w:rsid w:val="00E60AC8"/>
    <w:rsid w:val="00FB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7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31C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56A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rsid w:val="008C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4EA2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C4E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4EA2"/>
    <w:rPr>
      <w:rFonts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rsid w:val="00CA5701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FB4B5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7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7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ou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pl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uhansheng@gmail.com" TargetMode="External"/><Relationship Id="rId11" Type="http://schemas.openxmlformats.org/officeDocument/2006/relationships/hyperlink" Target="http://learn.github.com/" TargetMode="External"/><Relationship Id="rId5" Type="http://schemas.openxmlformats.org/officeDocument/2006/relationships/hyperlink" Target="mailto:xuhansheng@gmail.com" TargetMode="External"/><Relationship Id="rId10" Type="http://schemas.openxmlformats.org/officeDocument/2006/relationships/hyperlink" Target="mailto:git@github.com:xuhansheng/StompTe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190</TotalTime>
  <Pages>3</Pages>
  <Words>249</Words>
  <Characters>1420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Skeleton User Guide</dc:title>
  <dc:subject/>
  <dc:creator>雨林木风</dc:creator>
  <cp:keywords/>
  <dc:description/>
  <cp:lastModifiedBy>UF-C158</cp:lastModifiedBy>
  <cp:revision>3</cp:revision>
  <dcterms:created xsi:type="dcterms:W3CDTF">2010-10-08T02:27:00Z</dcterms:created>
  <dcterms:modified xsi:type="dcterms:W3CDTF">2010-10-08T05:37:00Z</dcterms:modified>
</cp:coreProperties>
</file>